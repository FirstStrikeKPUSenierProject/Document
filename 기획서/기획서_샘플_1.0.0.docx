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31605760"/>
        <w:docPartObj>
          <w:docPartGallery w:val="Cover Pages"/>
          <w:docPartUnique/>
        </w:docPartObj>
      </w:sdtPr>
      <w:sdtEndPr/>
      <w:sdtContent>
        <w:p w:rsidR="00B468EE" w:rsidRDefault="001011F0">
          <w:pPr>
            <w:spacing w:after="20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61D0E8E" id="도형 622" o:spid="_x0000_s1026" style="position:absolute;left:0;text-align:left;margin-left:0;margin-top:0;width:561.35pt;height:742.95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7355A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355A8" w:rsidRDefault="007355A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55A8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7355A8" w:rsidRDefault="000D01A0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-1888104211"/>
                                          <w:placeholder>
                                            <w:docPart w:val="3367DA8648924E188D5047D209DCE80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355A8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졸업작품</w:t>
                                          </w:r>
                                          <w:r w:rsidR="007355A8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7355A8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355A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355A8" w:rsidRDefault="007355A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55A8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7355A8" w:rsidRDefault="000D01A0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-2002802929"/>
                                          <w:placeholder>
                                            <w:docPart w:val="A782B9389E124FF19AD5A66DB6654C06"/>
                                          </w:placeholder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C35A8">
                                            <w:rPr>
                                              <w:sz w:val="36"/>
                                              <w:szCs w:val="36"/>
                                              <w:lang w:val="ko-KR"/>
                                            </w:rPr>
                                            <w:t>[</w:t>
                                          </w:r>
                                          <w:r w:rsidR="002C35A8">
                                            <w:rPr>
                                              <w:sz w:val="36"/>
                                              <w:szCs w:val="36"/>
                                              <w:lang w:val="ko-KR"/>
                                            </w:rPr>
                                            <w:t>문서</w:t>
                                          </w:r>
                                          <w:r w:rsidR="002C35A8">
                                            <w:rPr>
                                              <w:sz w:val="36"/>
                                              <w:szCs w:val="36"/>
                                              <w:lang w:val="ko-KR"/>
                                            </w:rPr>
                                            <w:t xml:space="preserve"> </w:t>
                                          </w:r>
                                          <w:r w:rsidR="002C35A8">
                                            <w:rPr>
                                              <w:sz w:val="36"/>
                                              <w:szCs w:val="36"/>
                                              <w:lang w:val="ko-KR"/>
                                            </w:rPr>
                                            <w:t>부제</w:t>
                                          </w:r>
                                          <w:r w:rsidR="002C35A8">
                                            <w:rPr>
                                              <w:sz w:val="36"/>
                                              <w:szCs w:val="36"/>
                                              <w:lang w:val="ko-KR"/>
                                            </w:rPr>
                                            <w:t xml:space="preserve"> </w:t>
                                          </w:r>
                                          <w:r w:rsidR="002C35A8">
                                            <w:rPr>
                                              <w:sz w:val="36"/>
                                              <w:szCs w:val="36"/>
                                              <w:lang w:val="ko-KR"/>
                                            </w:rPr>
                                            <w:t>입력</w:t>
                                          </w:r>
                                          <w:r w:rsidR="002C35A8">
                                            <w:rPr>
                                              <w:sz w:val="36"/>
                                              <w:szCs w:val="36"/>
                                              <w:lang w:val="ko-KR"/>
                                            </w:rPr>
                                            <w:t>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355A8" w:rsidRDefault="007355A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233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7355A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355A8" w:rsidRDefault="007355A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55A8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7355A8" w:rsidRDefault="000D01A0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-1888104211"/>
                                    <w:placeholder>
                                      <w:docPart w:val="3367DA8648924E188D5047D209DCE80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55A8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졸업작품</w:t>
                                    </w:r>
                                    <w:r w:rsidR="007355A8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7355A8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355A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355A8" w:rsidRDefault="007355A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55A8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7355A8" w:rsidRDefault="000D01A0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-2002802929"/>
                                    <w:placeholder>
                                      <w:docPart w:val="A782B9389E124FF19AD5A66DB6654C06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35A8">
                                      <w:rPr>
                                        <w:sz w:val="36"/>
                                        <w:szCs w:val="36"/>
                                        <w:lang w:val="ko-KR"/>
                                      </w:rPr>
                                      <w:t>[</w:t>
                                    </w:r>
                                    <w:r w:rsidR="002C35A8">
                                      <w:rPr>
                                        <w:sz w:val="36"/>
                                        <w:szCs w:val="36"/>
                                        <w:lang w:val="ko-KR"/>
                                      </w:rPr>
                                      <w:t>문서</w:t>
                                    </w:r>
                                    <w:r w:rsidR="002C35A8">
                                      <w:rPr>
                                        <w:sz w:val="36"/>
                                        <w:szCs w:val="36"/>
                                        <w:lang w:val="ko-KR"/>
                                      </w:rPr>
                                      <w:t xml:space="preserve"> </w:t>
                                    </w:r>
                                    <w:r w:rsidR="002C35A8">
                                      <w:rPr>
                                        <w:sz w:val="36"/>
                                        <w:szCs w:val="36"/>
                                        <w:lang w:val="ko-KR"/>
                                      </w:rPr>
                                      <w:t>부제</w:t>
                                    </w:r>
                                    <w:r w:rsidR="002C35A8">
                                      <w:rPr>
                                        <w:sz w:val="36"/>
                                        <w:szCs w:val="36"/>
                                        <w:lang w:val="ko-KR"/>
                                      </w:rPr>
                                      <w:t xml:space="preserve"> </w:t>
                                    </w:r>
                                    <w:r w:rsidR="002C35A8">
                                      <w:rPr>
                                        <w:sz w:val="36"/>
                                        <w:szCs w:val="36"/>
                                        <w:lang w:val="ko-KR"/>
                                      </w:rPr>
                                      <w:t>입력</w:t>
                                    </w:r>
                                    <w:r w:rsidR="002C35A8">
                                      <w:rPr>
                                        <w:sz w:val="36"/>
                                        <w:szCs w:val="36"/>
                                        <w:lang w:val="ko-KR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355A8" w:rsidRDefault="007355A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355A8" w:rsidRDefault="000D01A0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-158213572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55A8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7355A8" w:rsidRDefault="007355A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7355A8" w:rsidRDefault="007355A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</w:p>
                              <w:p w:rsidR="007355A8" w:rsidRDefault="007355A8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-96273080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강태규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5619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7355A8" w:rsidRDefault="000D01A0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-158213572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355A8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7355A8" w:rsidRDefault="007355A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7355A8" w:rsidRDefault="007355A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</w:p>
                        <w:p w:rsidR="007355A8" w:rsidRDefault="007355A8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-96273080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eastAsia"/>
                                </w:rPr>
                                <w:t>강태규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  <w:bookmarkStart w:id="0" w:name="_GoBack"/>
          <w:bookmarkEnd w:id="0"/>
        </w:p>
        <w:sdt>
          <w:sdtPr>
            <w:rPr>
              <w:rFonts w:asciiTheme="minorHAnsi" w:eastAsiaTheme="minorEastAsia" w:hAnsiTheme="minorHAnsi" w:cs="Times New Roman"/>
              <w:color w:val="000000" w:themeColor="text1"/>
              <w:sz w:val="22"/>
              <w:szCs w:val="20"/>
              <w:lang w:val="ko-KR"/>
            </w:rPr>
            <w:id w:val="166465786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468EE" w:rsidRDefault="00B468EE">
              <w:pPr>
                <w:pStyle w:val="TOC"/>
              </w:pPr>
              <w:r>
                <w:rPr>
                  <w:lang w:val="ko-KR"/>
                </w:rPr>
                <w:t>목차</w:t>
              </w:r>
            </w:p>
            <w:p w:rsidR="0098297D" w:rsidRDefault="00B468EE">
              <w:pPr>
                <w:pStyle w:val="10"/>
                <w:tabs>
                  <w:tab w:val="left" w:pos="446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8674682" w:history="1">
                <w:r w:rsidR="0098297D" w:rsidRPr="001936C1">
                  <w:rPr>
                    <w:rStyle w:val="af7"/>
                    <w:noProof/>
                  </w:rPr>
                  <w:t>1.</w:t>
                </w:r>
                <w:r w:rsidR="0098297D"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="0098297D" w:rsidRPr="001936C1">
                  <w:rPr>
                    <w:rStyle w:val="af7"/>
                    <w:noProof/>
                  </w:rPr>
                  <w:t>플레이어</w:t>
                </w:r>
                <w:r w:rsidR="0098297D" w:rsidRPr="001936C1">
                  <w:rPr>
                    <w:rStyle w:val="af7"/>
                    <w:noProof/>
                  </w:rPr>
                  <w:t xml:space="preserve"> </w:t>
                </w:r>
                <w:r w:rsidR="0098297D" w:rsidRPr="001936C1">
                  <w:rPr>
                    <w:rStyle w:val="af7"/>
                    <w:noProof/>
                  </w:rPr>
                  <w:t>캐릭터</w:t>
                </w:r>
                <w:r w:rsidR="0098297D">
                  <w:rPr>
                    <w:noProof/>
                    <w:webHidden/>
                  </w:rPr>
                  <w:tab/>
                </w:r>
                <w:r w:rsidR="0098297D">
                  <w:rPr>
                    <w:noProof/>
                    <w:webHidden/>
                  </w:rPr>
                  <w:fldChar w:fldCharType="begin"/>
                </w:r>
                <w:r w:rsidR="0098297D">
                  <w:rPr>
                    <w:noProof/>
                    <w:webHidden/>
                  </w:rPr>
                  <w:instrText xml:space="preserve"> PAGEREF _Toc508674682 \h </w:instrText>
                </w:r>
                <w:r w:rsidR="0098297D">
                  <w:rPr>
                    <w:noProof/>
                    <w:webHidden/>
                  </w:rPr>
                </w:r>
                <w:r w:rsidR="0098297D">
                  <w:rPr>
                    <w:noProof/>
                    <w:webHidden/>
                  </w:rPr>
                  <w:fldChar w:fldCharType="separate"/>
                </w:r>
                <w:r w:rsidR="0098297D">
                  <w:rPr>
                    <w:noProof/>
                    <w:webHidden/>
                  </w:rPr>
                  <w:t>2</w:t>
                </w:r>
                <w:r w:rsidR="0098297D">
                  <w:rPr>
                    <w:noProof/>
                    <w:webHidden/>
                  </w:rPr>
                  <w:fldChar w:fldCharType="end"/>
                </w:r>
              </w:hyperlink>
            </w:p>
            <w:p w:rsidR="0098297D" w:rsidRDefault="000D01A0">
              <w:pPr>
                <w:pStyle w:val="10"/>
                <w:tabs>
                  <w:tab w:val="left" w:pos="446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8674683" w:history="1">
                <w:r w:rsidR="0098297D" w:rsidRPr="001936C1">
                  <w:rPr>
                    <w:rStyle w:val="af7"/>
                    <w:noProof/>
                  </w:rPr>
                  <w:t>2.</w:t>
                </w:r>
                <w:r w:rsidR="0098297D"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="0098297D" w:rsidRPr="001936C1">
                  <w:rPr>
                    <w:rStyle w:val="af7"/>
                    <w:noProof/>
                  </w:rPr>
                  <w:t>보스</w:t>
                </w:r>
                <w:r w:rsidR="0098297D" w:rsidRPr="001936C1">
                  <w:rPr>
                    <w:rStyle w:val="af7"/>
                    <w:noProof/>
                  </w:rPr>
                  <w:t xml:space="preserve"> </w:t>
                </w:r>
                <w:r w:rsidR="0098297D" w:rsidRPr="001936C1">
                  <w:rPr>
                    <w:rStyle w:val="af7"/>
                    <w:noProof/>
                  </w:rPr>
                  <w:t>몬스터</w:t>
                </w:r>
                <w:r w:rsidR="0098297D">
                  <w:rPr>
                    <w:noProof/>
                    <w:webHidden/>
                  </w:rPr>
                  <w:tab/>
                </w:r>
                <w:r w:rsidR="0098297D">
                  <w:rPr>
                    <w:noProof/>
                    <w:webHidden/>
                  </w:rPr>
                  <w:fldChar w:fldCharType="begin"/>
                </w:r>
                <w:r w:rsidR="0098297D">
                  <w:rPr>
                    <w:noProof/>
                    <w:webHidden/>
                  </w:rPr>
                  <w:instrText xml:space="preserve"> PAGEREF _Toc508674683 \h </w:instrText>
                </w:r>
                <w:r w:rsidR="0098297D">
                  <w:rPr>
                    <w:noProof/>
                    <w:webHidden/>
                  </w:rPr>
                </w:r>
                <w:r w:rsidR="0098297D">
                  <w:rPr>
                    <w:noProof/>
                    <w:webHidden/>
                  </w:rPr>
                  <w:fldChar w:fldCharType="separate"/>
                </w:r>
                <w:r w:rsidR="0098297D">
                  <w:rPr>
                    <w:noProof/>
                    <w:webHidden/>
                  </w:rPr>
                  <w:t>3</w:t>
                </w:r>
                <w:r w:rsidR="0098297D">
                  <w:rPr>
                    <w:noProof/>
                    <w:webHidden/>
                  </w:rPr>
                  <w:fldChar w:fldCharType="end"/>
                </w:r>
              </w:hyperlink>
            </w:p>
            <w:p w:rsidR="00B468EE" w:rsidRDefault="00B468EE"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:rsidR="00213FBB" w:rsidRDefault="00B468EE" w:rsidP="00B468EE">
          <w:pPr>
            <w:spacing w:after="200"/>
          </w:pPr>
          <w:r>
            <w:br w:type="page"/>
          </w:r>
        </w:p>
      </w:sdtContent>
    </w:sdt>
    <w:p w:rsidR="00213FBB" w:rsidRPr="00B468EE" w:rsidRDefault="00B468EE" w:rsidP="00B468EE">
      <w:pPr>
        <w:pStyle w:val="a4"/>
        <w:numPr>
          <w:ilvl w:val="0"/>
          <w:numId w:val="11"/>
        </w:numPr>
        <w:outlineLvl w:val="0"/>
        <w:rPr>
          <w:smallCaps w:val="0"/>
        </w:rPr>
      </w:pPr>
      <w:bookmarkStart w:id="1" w:name="_Toc508674682"/>
      <w:r>
        <w:rPr>
          <w:rFonts w:hint="eastAsia"/>
          <w:smallCaps w:val="0"/>
        </w:rPr>
        <w:lastRenderedPageBreak/>
        <w:t>플레이어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캐릭터</w:t>
      </w:r>
      <w:bookmarkEnd w:id="1"/>
    </w:p>
    <w:p w:rsidR="00B468EE" w:rsidRDefault="00B468EE">
      <w:pPr>
        <w:spacing w:after="200"/>
      </w:pPr>
    </w:p>
    <w:p w:rsidR="00B468EE" w:rsidRDefault="00B468EE">
      <w:pPr>
        <w:spacing w:after="200"/>
      </w:pPr>
      <w:r>
        <w:br w:type="page"/>
      </w:r>
    </w:p>
    <w:p w:rsidR="00B468EE" w:rsidRPr="00B468EE" w:rsidRDefault="00B468EE" w:rsidP="00B468EE">
      <w:pPr>
        <w:pStyle w:val="a4"/>
        <w:numPr>
          <w:ilvl w:val="0"/>
          <w:numId w:val="11"/>
        </w:numPr>
        <w:outlineLvl w:val="0"/>
        <w:rPr>
          <w:smallCaps w:val="0"/>
        </w:rPr>
      </w:pPr>
      <w:bookmarkStart w:id="2" w:name="_Toc508674683"/>
      <w:r>
        <w:rPr>
          <w:rFonts w:hint="eastAsia"/>
          <w:smallCaps w:val="0"/>
        </w:rPr>
        <w:lastRenderedPageBreak/>
        <w:t>보스</w:t>
      </w:r>
      <w:r w:rsidR="0098297D"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몬스터</w:t>
      </w:r>
      <w:bookmarkEnd w:id="2"/>
    </w:p>
    <w:p w:rsidR="00213FBB" w:rsidRDefault="00213FBB" w:rsidP="00B468EE"/>
    <w:sectPr w:rsidR="00213FBB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1A0" w:rsidRDefault="000D01A0">
      <w:pPr>
        <w:spacing w:after="0" w:line="240" w:lineRule="auto"/>
      </w:pPr>
      <w:r>
        <w:separator/>
      </w:r>
    </w:p>
  </w:endnote>
  <w:endnote w:type="continuationSeparator" w:id="0">
    <w:p w:rsidR="000D01A0" w:rsidRDefault="000D0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5A8" w:rsidRDefault="007355A8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55A8" w:rsidRDefault="000D01A0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졸업작품</w:t>
                              </w:r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7355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7355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2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355A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2018-02-23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7355A8" w:rsidRDefault="007355A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졸업작품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2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2018-02-23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1F217AC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55A8" w:rsidRDefault="007355A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7355A8" w:rsidRDefault="007355A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5A8" w:rsidRDefault="007355A8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55A8" w:rsidRDefault="000D01A0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122010088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졸업작품</w:t>
                              </w:r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7355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7355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79722148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2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355A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2018-02-23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7355A8" w:rsidRDefault="007355A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122010088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졸업작품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797221485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2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2018-02-23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F04364E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55A8" w:rsidRDefault="007355A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7355A8" w:rsidRDefault="007355A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355A8" w:rsidRDefault="007355A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1A0" w:rsidRDefault="000D01A0">
      <w:pPr>
        <w:spacing w:after="0" w:line="240" w:lineRule="auto"/>
      </w:pPr>
      <w:r>
        <w:separator/>
      </w:r>
    </w:p>
  </w:footnote>
  <w:footnote w:type="continuationSeparator" w:id="0">
    <w:p w:rsidR="000D01A0" w:rsidRDefault="000D0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16ED33BD"/>
    <w:multiLevelType w:val="hybridMultilevel"/>
    <w:tmpl w:val="05F86CA4"/>
    <w:lvl w:ilvl="0" w:tplc="7024AF84">
      <w:start w:val="1"/>
      <w:numFmt w:val="bullet"/>
      <w:lvlText w:val="-"/>
      <w:lvlJc w:val="left"/>
      <w:pPr>
        <w:ind w:left="760" w:hanging="360"/>
      </w:pPr>
      <w:rPr>
        <w:rFonts w:ascii="Perpetua" w:eastAsiaTheme="minorEastAsia" w:hAnsi="Perpet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775399"/>
    <w:multiLevelType w:val="hybridMultilevel"/>
    <w:tmpl w:val="6F64C3F6"/>
    <w:lvl w:ilvl="0" w:tplc="6256072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D76D33"/>
    <w:multiLevelType w:val="hybridMultilevel"/>
    <w:tmpl w:val="6F64C3F6"/>
    <w:lvl w:ilvl="0" w:tplc="6256072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EE"/>
    <w:rsid w:val="000D01A0"/>
    <w:rsid w:val="001011F0"/>
    <w:rsid w:val="0010337A"/>
    <w:rsid w:val="00213FBB"/>
    <w:rsid w:val="002A0E7A"/>
    <w:rsid w:val="002C35A8"/>
    <w:rsid w:val="004D3EB6"/>
    <w:rsid w:val="005947AA"/>
    <w:rsid w:val="006314D5"/>
    <w:rsid w:val="006831ED"/>
    <w:rsid w:val="007355A8"/>
    <w:rsid w:val="00953127"/>
    <w:rsid w:val="0098297D"/>
    <w:rsid w:val="00B00476"/>
    <w:rsid w:val="00B468EE"/>
    <w:rsid w:val="00C270E2"/>
    <w:rsid w:val="00C63766"/>
    <w:rsid w:val="00C7096D"/>
    <w:rsid w:val="00D03619"/>
    <w:rsid w:val="00D36E81"/>
    <w:rsid w:val="00D53A13"/>
    <w:rsid w:val="00EC12F6"/>
    <w:rsid w:val="00FB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717A59-DFA7-428A-9D96-B640EB09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TOC">
    <w:name w:val="TOC Heading"/>
    <w:basedOn w:val="1"/>
    <w:next w:val="a0"/>
    <w:uiPriority w:val="39"/>
    <w:unhideWhenUsed/>
    <w:qFormat/>
    <w:rsid w:val="00B468EE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7">
    <w:name w:val="Hyperlink"/>
    <w:basedOn w:val="a1"/>
    <w:uiPriority w:val="99"/>
    <w:unhideWhenUsed/>
    <w:rsid w:val="00B468EE"/>
    <w:rPr>
      <w:color w:val="CC9900" w:themeColor="hyperlink"/>
      <w:u w:val="single"/>
    </w:rPr>
  </w:style>
  <w:style w:type="paragraph" w:styleId="af8">
    <w:name w:val="List Paragraph"/>
    <w:basedOn w:val="a0"/>
    <w:uiPriority w:val="34"/>
    <w:qFormat/>
    <w:rsid w:val="00B468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d4a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67DA8648924E188D5047D209DCE80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9E6C68-24CC-4328-8D43-F0DE2235CBB9}"/>
      </w:docPartPr>
      <w:docPartBody>
        <w:p w:rsidR="0093411C" w:rsidRDefault="00F17A14">
          <w:pPr>
            <w:pStyle w:val="3367DA8648924E188D5047D209DCE806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A782B9389E124FF19AD5A66DB6654C0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98982E-3E2B-4F97-9DF4-4FEBDAF4328D}"/>
      </w:docPartPr>
      <w:docPartBody>
        <w:p w:rsidR="0093411C" w:rsidRDefault="00F17A14">
          <w:pPr>
            <w:pStyle w:val="A782B9389E124FF19AD5A66DB6654C06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E0"/>
    <w:rsid w:val="007625E0"/>
    <w:rsid w:val="0079017E"/>
    <w:rsid w:val="0093411C"/>
    <w:rsid w:val="00F1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D65D4F133B4A9B8A949D6E253C018A">
    <w:name w:val="F5D65D4F133B4A9B8A949D6E253C018A"/>
    <w:pPr>
      <w:widowControl w:val="0"/>
      <w:wordWrap w:val="0"/>
      <w:autoSpaceDE w:val="0"/>
      <w:autoSpaceDN w:val="0"/>
    </w:pPr>
  </w:style>
  <w:style w:type="paragraph" w:customStyle="1" w:styleId="76A2AE26FA6C45669F0C64F9901021F3">
    <w:name w:val="76A2AE26FA6C45669F0C64F9901021F3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367DA8648924E188D5047D209DCE806">
    <w:name w:val="3367DA8648924E188D5047D209DCE806"/>
    <w:pPr>
      <w:widowControl w:val="0"/>
      <w:wordWrap w:val="0"/>
      <w:autoSpaceDE w:val="0"/>
      <w:autoSpaceDN w:val="0"/>
    </w:pPr>
  </w:style>
  <w:style w:type="paragraph" w:customStyle="1" w:styleId="A782B9389E124FF19AD5A66DB6654C06">
    <w:name w:val="A782B9389E124FF19AD5A66DB6654C06"/>
    <w:pPr>
      <w:widowControl w:val="0"/>
      <w:wordWrap w:val="0"/>
      <w:autoSpaceDE w:val="0"/>
      <w:autoSpaceDN w:val="0"/>
    </w:pPr>
  </w:style>
  <w:style w:type="paragraph" w:customStyle="1" w:styleId="A5E3F788AB13422CAC79B50905BF4A03">
    <w:name w:val="A5E3F788AB13422CAC79B50905BF4A03"/>
    <w:rsid w:val="007625E0"/>
    <w:pPr>
      <w:widowControl w:val="0"/>
      <w:wordWrap w:val="0"/>
      <w:autoSpaceDE w:val="0"/>
      <w:autoSpaceDN w:val="0"/>
    </w:pPr>
  </w:style>
  <w:style w:type="paragraph" w:customStyle="1" w:styleId="A40A2C87E1CC4A7886A472CB2AA8E45A">
    <w:name w:val="A40A2C87E1CC4A7886A472CB2AA8E45A"/>
    <w:rsid w:val="007625E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2018-02-23T00:00:00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E5AE798B-4A66-4A52-9428-5F0C535FB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0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졸업작품 기획서</vt:lpstr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졸업작품 기획서</dc:title>
  <dc:subject/>
  <dc:creator>강태규</dc:creator>
  <cp:keywords/>
  <dc:description/>
  <cp:lastModifiedBy>taegyu gang</cp:lastModifiedBy>
  <cp:revision>3</cp:revision>
  <dcterms:created xsi:type="dcterms:W3CDTF">2018-03-12T21:10:00Z</dcterms:created>
  <dcterms:modified xsi:type="dcterms:W3CDTF">2018-03-16T03:37:00Z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