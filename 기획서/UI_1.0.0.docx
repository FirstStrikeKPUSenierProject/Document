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31605760"/>
        <w:docPartObj>
          <w:docPartGallery w:val="Cover Pages"/>
          <w:docPartUnique/>
        </w:docPartObj>
      </w:sdtPr>
      <w:sdtEndPr/>
      <w:sdtContent>
        <w:p w:rsidR="00B468EE" w:rsidRDefault="001011F0">
          <w:pPr>
            <w:spacing w:after="20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161D0E8E" id="도형 622" o:spid="_x0000_s1026" style="position:absolute;left:0;text-align:left;margin-left:0;margin-top:0;width:561.35pt;height:742.95pt;z-index:25166848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7355A8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355A8" w:rsidRDefault="007355A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355A8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7355A8" w:rsidRDefault="000B0638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-1888104211"/>
                                          <w:placeholder>
                                            <w:docPart w:val="3367DA8648924E188D5047D209DCE806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355A8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졸업작품</w:t>
                                          </w:r>
                                          <w:r w:rsidR="007355A8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7355A8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355A8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355A8" w:rsidRDefault="007355A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355A8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7355A8" w:rsidRDefault="000B0638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EastAsia" w:eastAsiaTheme="majorEastAsia" w:hAnsiTheme="majorEastAsia"/>
                                            <w:sz w:val="36"/>
                                            <w:szCs w:val="36"/>
                                          </w:rPr>
                                          <w:id w:val="-2002802929"/>
                                          <w:placeholder>
                                            <w:docPart w:val="A782B9389E124FF19AD5A66DB6654C06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C6632" w:rsidRPr="000C6632">
                                            <w:rPr>
                                              <w:rFonts w:asciiTheme="majorEastAsia" w:eastAsiaTheme="majorEastAsia" w:hAnsiTheme="majorEastAsia"/>
                                              <w:sz w:val="36"/>
                                              <w:szCs w:val="36"/>
                                            </w:rPr>
                                            <w:t>UI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7355A8" w:rsidRDefault="007355A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6233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7355A8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355A8" w:rsidRDefault="007355A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355A8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7355A8" w:rsidRDefault="000B0638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-1888104211"/>
                                    <w:placeholder>
                                      <w:docPart w:val="3367DA8648924E188D5047D209DCE80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55A8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졸업작품</w:t>
                                    </w:r>
                                    <w:r w:rsidR="007355A8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7355A8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355A8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355A8" w:rsidRDefault="007355A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355A8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7355A8" w:rsidRDefault="000B0638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EastAsia" w:eastAsiaTheme="majorEastAsia" w:hAnsiTheme="majorEastAsia"/>
                                      <w:sz w:val="36"/>
                                      <w:szCs w:val="36"/>
                                    </w:rPr>
                                    <w:id w:val="-2002802929"/>
                                    <w:placeholder>
                                      <w:docPart w:val="A782B9389E124FF19AD5A66DB6654C0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6632" w:rsidRPr="000C6632">
                                      <w:rPr>
                                        <w:rFonts w:asciiTheme="majorEastAsia" w:eastAsiaTheme="majorEastAsia" w:hAnsiTheme="majorEastAsia"/>
                                        <w:sz w:val="36"/>
                                        <w:szCs w:val="36"/>
                                      </w:rPr>
                                      <w:t>UI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7355A8" w:rsidRDefault="007355A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7355A8" w:rsidRDefault="000B063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-158213572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355A8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7355A8" w:rsidRDefault="007355A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7355A8" w:rsidRDefault="007355A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</w:p>
                              <w:p w:rsidR="007355A8" w:rsidRDefault="007355A8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-96273080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강태규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5619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7355A8" w:rsidRDefault="000B063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-158213572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355A8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7355A8" w:rsidRDefault="007355A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7355A8" w:rsidRDefault="007355A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</w:p>
                        <w:p w:rsidR="007355A8" w:rsidRDefault="007355A8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-96273080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hint="eastAsia"/>
                                </w:rPr>
                                <w:t>강태규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="Times New Roman"/>
              <w:color w:val="000000" w:themeColor="text1"/>
              <w:sz w:val="22"/>
              <w:szCs w:val="20"/>
              <w:lang w:val="ko-KR"/>
            </w:rPr>
            <w:id w:val="166465786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B468EE" w:rsidRDefault="00B468EE">
              <w:pPr>
                <w:pStyle w:val="TOC"/>
              </w:pPr>
              <w:r>
                <w:rPr>
                  <w:lang w:val="ko-KR"/>
                </w:rPr>
                <w:t>목차</w:t>
              </w:r>
            </w:p>
            <w:p w:rsidR="0098297D" w:rsidRDefault="00B468EE">
              <w:pPr>
                <w:pStyle w:val="10"/>
                <w:tabs>
                  <w:tab w:val="left" w:pos="446"/>
                </w:tabs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8674682" w:history="1">
                <w:r w:rsidR="0098297D" w:rsidRPr="001936C1">
                  <w:rPr>
                    <w:rStyle w:val="af7"/>
                    <w:noProof/>
                  </w:rPr>
                  <w:t>1.</w:t>
                </w:r>
                <w:r w:rsidR="0098297D">
                  <w:rPr>
                    <w:rFonts w:cstheme="minorBidi"/>
                    <w:smallCaps w:val="0"/>
                    <w:noProof/>
                    <w:color w:val="auto"/>
                    <w:kern w:val="2"/>
                    <w:sz w:val="20"/>
                    <w:szCs w:val="22"/>
                  </w:rPr>
                  <w:tab/>
                </w:r>
                <w:r w:rsidR="0098297D" w:rsidRPr="001936C1">
                  <w:rPr>
                    <w:rStyle w:val="af7"/>
                    <w:noProof/>
                  </w:rPr>
                  <w:t>플레이어</w:t>
                </w:r>
                <w:r w:rsidR="0098297D" w:rsidRPr="001936C1">
                  <w:rPr>
                    <w:rStyle w:val="af7"/>
                    <w:noProof/>
                  </w:rPr>
                  <w:t xml:space="preserve"> </w:t>
                </w:r>
                <w:r w:rsidR="0098297D" w:rsidRPr="001936C1">
                  <w:rPr>
                    <w:rStyle w:val="af7"/>
                    <w:noProof/>
                  </w:rPr>
                  <w:t>캐릭터</w:t>
                </w:r>
                <w:r w:rsidR="0098297D">
                  <w:rPr>
                    <w:noProof/>
                    <w:webHidden/>
                  </w:rPr>
                  <w:tab/>
                </w:r>
                <w:r w:rsidR="0098297D">
                  <w:rPr>
                    <w:noProof/>
                    <w:webHidden/>
                  </w:rPr>
                  <w:fldChar w:fldCharType="begin"/>
                </w:r>
                <w:r w:rsidR="0098297D">
                  <w:rPr>
                    <w:noProof/>
                    <w:webHidden/>
                  </w:rPr>
                  <w:instrText xml:space="preserve"> PAGEREF _Toc508674682 \h </w:instrText>
                </w:r>
                <w:r w:rsidR="0098297D">
                  <w:rPr>
                    <w:noProof/>
                    <w:webHidden/>
                  </w:rPr>
                </w:r>
                <w:r w:rsidR="0098297D">
                  <w:rPr>
                    <w:noProof/>
                    <w:webHidden/>
                  </w:rPr>
                  <w:fldChar w:fldCharType="separate"/>
                </w:r>
                <w:r w:rsidR="0098297D">
                  <w:rPr>
                    <w:noProof/>
                    <w:webHidden/>
                  </w:rPr>
                  <w:t>2</w:t>
                </w:r>
                <w:r w:rsidR="0098297D">
                  <w:rPr>
                    <w:noProof/>
                    <w:webHidden/>
                  </w:rPr>
                  <w:fldChar w:fldCharType="end"/>
                </w:r>
              </w:hyperlink>
            </w:p>
            <w:p w:rsidR="0098297D" w:rsidRDefault="000B0638">
              <w:pPr>
                <w:pStyle w:val="10"/>
                <w:tabs>
                  <w:tab w:val="left" w:pos="446"/>
                </w:tabs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hyperlink w:anchor="_Toc508674683" w:history="1">
                <w:r w:rsidR="0098297D" w:rsidRPr="001936C1">
                  <w:rPr>
                    <w:rStyle w:val="af7"/>
                    <w:noProof/>
                  </w:rPr>
                  <w:t>2.</w:t>
                </w:r>
                <w:r w:rsidR="0098297D">
                  <w:rPr>
                    <w:rFonts w:cstheme="minorBidi"/>
                    <w:smallCaps w:val="0"/>
                    <w:noProof/>
                    <w:color w:val="auto"/>
                    <w:kern w:val="2"/>
                    <w:sz w:val="20"/>
                    <w:szCs w:val="22"/>
                  </w:rPr>
                  <w:tab/>
                </w:r>
                <w:r w:rsidR="0098297D" w:rsidRPr="001936C1">
                  <w:rPr>
                    <w:rStyle w:val="af7"/>
                    <w:noProof/>
                  </w:rPr>
                  <w:t>보스</w:t>
                </w:r>
                <w:r w:rsidR="0098297D" w:rsidRPr="001936C1">
                  <w:rPr>
                    <w:rStyle w:val="af7"/>
                    <w:noProof/>
                  </w:rPr>
                  <w:t xml:space="preserve"> </w:t>
                </w:r>
                <w:r w:rsidR="0098297D" w:rsidRPr="001936C1">
                  <w:rPr>
                    <w:rStyle w:val="af7"/>
                    <w:noProof/>
                  </w:rPr>
                  <w:t>몬스터</w:t>
                </w:r>
                <w:r w:rsidR="0098297D">
                  <w:rPr>
                    <w:noProof/>
                    <w:webHidden/>
                  </w:rPr>
                  <w:tab/>
                </w:r>
                <w:r w:rsidR="0098297D">
                  <w:rPr>
                    <w:noProof/>
                    <w:webHidden/>
                  </w:rPr>
                  <w:fldChar w:fldCharType="begin"/>
                </w:r>
                <w:r w:rsidR="0098297D">
                  <w:rPr>
                    <w:noProof/>
                    <w:webHidden/>
                  </w:rPr>
                  <w:instrText xml:space="preserve"> PAGEREF _Toc508674683 \h </w:instrText>
                </w:r>
                <w:r w:rsidR="0098297D">
                  <w:rPr>
                    <w:noProof/>
                    <w:webHidden/>
                  </w:rPr>
                </w:r>
                <w:r w:rsidR="0098297D">
                  <w:rPr>
                    <w:noProof/>
                    <w:webHidden/>
                  </w:rPr>
                  <w:fldChar w:fldCharType="separate"/>
                </w:r>
                <w:r w:rsidR="0098297D">
                  <w:rPr>
                    <w:noProof/>
                    <w:webHidden/>
                  </w:rPr>
                  <w:t>3</w:t>
                </w:r>
                <w:r w:rsidR="0098297D">
                  <w:rPr>
                    <w:noProof/>
                    <w:webHidden/>
                  </w:rPr>
                  <w:fldChar w:fldCharType="end"/>
                </w:r>
              </w:hyperlink>
            </w:p>
            <w:p w:rsidR="00B468EE" w:rsidRDefault="00B468EE">
              <w:r>
                <w:rPr>
                  <w:b/>
                  <w:bCs/>
                  <w:lang w:val="ko-KR"/>
                </w:rPr>
                <w:fldChar w:fldCharType="end"/>
              </w:r>
            </w:p>
          </w:sdtContent>
        </w:sdt>
        <w:p w:rsidR="00213FBB" w:rsidRDefault="00B468EE" w:rsidP="00B468EE">
          <w:pPr>
            <w:spacing w:after="200"/>
          </w:pPr>
          <w:r>
            <w:br w:type="page"/>
          </w:r>
        </w:p>
      </w:sdtContent>
    </w:sdt>
    <w:p w:rsidR="00B468EE" w:rsidRPr="000C6632" w:rsidRDefault="000C6632" w:rsidP="000C6632">
      <w:pPr>
        <w:pStyle w:val="a4"/>
        <w:numPr>
          <w:ilvl w:val="0"/>
          <w:numId w:val="11"/>
        </w:numPr>
        <w:outlineLvl w:val="0"/>
        <w:rPr>
          <w:rFonts w:hint="eastAsia"/>
          <w:smallCaps w:val="0"/>
        </w:rPr>
      </w:pPr>
      <w:r>
        <w:rPr>
          <w:rFonts w:hint="eastAsia"/>
          <w:smallCaps w:val="0"/>
        </w:rPr>
        <w:lastRenderedPageBreak/>
        <w:t>씬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종류</w:t>
      </w:r>
    </w:p>
    <w:p w:rsidR="000C6632" w:rsidRDefault="000C6632" w:rsidP="000C6632">
      <w:pPr>
        <w:pStyle w:val="af8"/>
        <w:numPr>
          <w:ilvl w:val="0"/>
          <w:numId w:val="14"/>
        </w:numPr>
        <w:spacing w:after="200"/>
        <w:ind w:leftChars="0"/>
      </w:pPr>
      <w:proofErr w:type="spellStart"/>
      <w:r>
        <w:rPr>
          <w:rFonts w:hint="eastAsia"/>
        </w:rPr>
        <w:t>씬은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 w:rsidR="00C86253">
        <w:t>13</w:t>
      </w:r>
      <w:r>
        <w:rPr>
          <w:rFonts w:hint="eastAsia"/>
        </w:rPr>
        <w:t>개이다</w:t>
      </w:r>
      <w:r>
        <w:rPr>
          <w:rFonts w:hint="eastAsia"/>
        </w:rPr>
        <w:t>.</w:t>
      </w:r>
    </w:p>
    <w:p w:rsidR="000C6632" w:rsidRDefault="000C6632" w:rsidP="000C6632">
      <w:pPr>
        <w:pStyle w:val="af8"/>
        <w:numPr>
          <w:ilvl w:val="1"/>
          <w:numId w:val="14"/>
        </w:numPr>
        <w:spacing w:after="200"/>
        <w:ind w:leftChars="0"/>
      </w:pPr>
      <w:r>
        <w:rPr>
          <w:rFonts w:hint="eastAsia"/>
        </w:rPr>
        <w:t>오프닝</w:t>
      </w:r>
      <w:r>
        <w:rPr>
          <w:rFonts w:hint="eastAsia"/>
        </w:rPr>
        <w:t xml:space="preserve"> </w:t>
      </w:r>
      <w:r>
        <w:rPr>
          <w:rFonts w:hint="eastAsia"/>
        </w:rPr>
        <w:t>씬</w:t>
      </w:r>
    </w:p>
    <w:p w:rsidR="000C6632" w:rsidRDefault="000C6632" w:rsidP="000C6632">
      <w:pPr>
        <w:pStyle w:val="af8"/>
        <w:numPr>
          <w:ilvl w:val="1"/>
          <w:numId w:val="14"/>
        </w:numPr>
        <w:spacing w:after="200"/>
        <w:ind w:leftChars="0"/>
      </w:pP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씬</w:t>
      </w:r>
    </w:p>
    <w:p w:rsidR="000C6632" w:rsidRDefault="000C6632" w:rsidP="000C6632">
      <w:pPr>
        <w:pStyle w:val="af8"/>
        <w:numPr>
          <w:ilvl w:val="1"/>
          <w:numId w:val="14"/>
        </w:numPr>
        <w:spacing w:after="200"/>
        <w:ind w:leftChars="0"/>
      </w:pPr>
      <w:r>
        <w:rPr>
          <w:rFonts w:hint="eastAsia"/>
        </w:rPr>
        <w:t>로딩</w:t>
      </w:r>
      <w:r>
        <w:rPr>
          <w:rFonts w:hint="eastAsia"/>
        </w:rPr>
        <w:t xml:space="preserve"> </w:t>
      </w:r>
      <w:r>
        <w:rPr>
          <w:rFonts w:hint="eastAsia"/>
        </w:rPr>
        <w:t>씬</w:t>
      </w:r>
    </w:p>
    <w:p w:rsidR="000C6632" w:rsidRDefault="000C6632" w:rsidP="000C6632">
      <w:pPr>
        <w:pStyle w:val="af8"/>
        <w:numPr>
          <w:ilvl w:val="1"/>
          <w:numId w:val="14"/>
        </w:numPr>
        <w:spacing w:after="200"/>
        <w:ind w:leftChars="0"/>
      </w:pP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rPr>
          <w:rFonts w:hint="eastAsia"/>
        </w:rPr>
        <w:t>씬</w:t>
      </w:r>
    </w:p>
    <w:p w:rsidR="000C6632" w:rsidRDefault="000C6632" w:rsidP="000C6632">
      <w:pPr>
        <w:pStyle w:val="af8"/>
        <w:numPr>
          <w:ilvl w:val="2"/>
          <w:numId w:val="14"/>
        </w:numPr>
        <w:spacing w:after="200"/>
        <w:ind w:leftChars="0"/>
      </w:pP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rPr>
          <w:rFonts w:hint="eastAsia"/>
        </w:rPr>
        <w:t>씬</w:t>
      </w:r>
    </w:p>
    <w:p w:rsidR="000C6632" w:rsidRDefault="000C6632" w:rsidP="000C6632">
      <w:pPr>
        <w:pStyle w:val="af8"/>
        <w:numPr>
          <w:ilvl w:val="2"/>
          <w:numId w:val="14"/>
        </w:numPr>
        <w:spacing w:after="200"/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rPr>
          <w:rFonts w:hint="eastAsia"/>
        </w:rPr>
        <w:t>씬</w:t>
      </w:r>
    </w:p>
    <w:p w:rsidR="008878C8" w:rsidRDefault="008878C8" w:rsidP="008878C8">
      <w:pPr>
        <w:pStyle w:val="af8"/>
        <w:numPr>
          <w:ilvl w:val="1"/>
          <w:numId w:val="14"/>
        </w:numPr>
        <w:spacing w:after="200"/>
        <w:ind w:leftChars="0"/>
      </w:pPr>
      <w:r>
        <w:rPr>
          <w:rFonts w:hint="eastAsia"/>
        </w:rPr>
        <w:t>보스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씬</w:t>
      </w:r>
    </w:p>
    <w:p w:rsidR="008878C8" w:rsidRDefault="008878C8" w:rsidP="008878C8">
      <w:pPr>
        <w:pStyle w:val="af8"/>
        <w:numPr>
          <w:ilvl w:val="1"/>
          <w:numId w:val="14"/>
        </w:numPr>
        <w:spacing w:after="200"/>
        <w:ind w:leftChars="0"/>
      </w:pP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씬</w:t>
      </w:r>
    </w:p>
    <w:p w:rsidR="008878C8" w:rsidRDefault="008878C8" w:rsidP="008878C8">
      <w:pPr>
        <w:pStyle w:val="af8"/>
        <w:numPr>
          <w:ilvl w:val="1"/>
          <w:numId w:val="14"/>
        </w:numPr>
        <w:spacing w:after="200"/>
        <w:ind w:leftChars="0"/>
      </w:pPr>
      <w:r>
        <w:rPr>
          <w:rFonts w:hint="eastAsia"/>
        </w:rPr>
        <w:t>장비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씬</w:t>
      </w:r>
    </w:p>
    <w:p w:rsidR="00C86253" w:rsidRDefault="00C86253" w:rsidP="008878C8">
      <w:pPr>
        <w:pStyle w:val="af8"/>
        <w:numPr>
          <w:ilvl w:val="1"/>
          <w:numId w:val="14"/>
        </w:numPr>
        <w:spacing w:after="200"/>
        <w:ind w:leftChars="0"/>
      </w:pP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씬</w:t>
      </w:r>
    </w:p>
    <w:p w:rsidR="000C6632" w:rsidRDefault="000C6632" w:rsidP="000C6632">
      <w:pPr>
        <w:pStyle w:val="af8"/>
        <w:numPr>
          <w:ilvl w:val="1"/>
          <w:numId w:val="14"/>
        </w:numPr>
        <w:spacing w:after="200"/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씬</w:t>
      </w:r>
    </w:p>
    <w:p w:rsidR="00C86253" w:rsidRDefault="000C6632" w:rsidP="00C86253">
      <w:pPr>
        <w:pStyle w:val="af8"/>
        <w:numPr>
          <w:ilvl w:val="1"/>
          <w:numId w:val="14"/>
        </w:numPr>
        <w:spacing w:after="200"/>
        <w:ind w:leftChars="0"/>
      </w:pPr>
      <w:r>
        <w:rPr>
          <w:rFonts w:hint="eastAsia"/>
        </w:rPr>
        <w:t>통계</w:t>
      </w:r>
      <w:r>
        <w:rPr>
          <w:rFonts w:hint="eastAsia"/>
        </w:rPr>
        <w:t xml:space="preserve"> </w:t>
      </w:r>
      <w:r w:rsidR="00C86253">
        <w:rPr>
          <w:rFonts w:hint="eastAsia"/>
        </w:rPr>
        <w:t>씬</w:t>
      </w:r>
    </w:p>
    <w:p w:rsidR="00C86253" w:rsidRDefault="00C86253" w:rsidP="00C86253">
      <w:pPr>
        <w:spacing w:after="200"/>
        <w:rPr>
          <w:rFonts w:hint="eastAsia"/>
        </w:rPr>
      </w:pPr>
      <w:r>
        <w:br w:type="page"/>
      </w:r>
    </w:p>
    <w:p w:rsidR="00C86253" w:rsidRDefault="00C86253" w:rsidP="00C86253">
      <w:pPr>
        <w:pStyle w:val="af8"/>
        <w:numPr>
          <w:ilvl w:val="0"/>
          <w:numId w:val="14"/>
        </w:numPr>
        <w:spacing w:after="200"/>
        <w:ind w:leftChars="0"/>
      </w:pPr>
      <w:r>
        <w:rPr>
          <w:rFonts w:hint="eastAsia"/>
        </w:rPr>
        <w:lastRenderedPageBreak/>
        <w:t>중요도에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</w:p>
    <w:p w:rsidR="00C86253" w:rsidRDefault="00C86253" w:rsidP="00C86253">
      <w:pPr>
        <w:pStyle w:val="af8"/>
        <w:numPr>
          <w:ilvl w:val="1"/>
          <w:numId w:val="14"/>
        </w:numPr>
        <w:spacing w:after="200"/>
        <w:ind w:leftChars="0"/>
      </w:pPr>
      <w:r>
        <w:rPr>
          <w:rFonts w:hint="eastAsia"/>
        </w:rPr>
        <w:t>필수</w:t>
      </w:r>
    </w:p>
    <w:p w:rsidR="00C86253" w:rsidRDefault="00C86253" w:rsidP="00C86253">
      <w:pPr>
        <w:pStyle w:val="af8"/>
        <w:numPr>
          <w:ilvl w:val="2"/>
          <w:numId w:val="14"/>
        </w:numPr>
        <w:spacing w:after="200"/>
        <w:ind w:leftChars="0"/>
        <w:rPr>
          <w:rFonts w:hint="eastAsia"/>
        </w:rPr>
      </w:pP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씬</w:t>
      </w:r>
    </w:p>
    <w:p w:rsidR="00C86253" w:rsidRDefault="00C86253" w:rsidP="00C86253">
      <w:pPr>
        <w:pStyle w:val="af8"/>
        <w:numPr>
          <w:ilvl w:val="2"/>
          <w:numId w:val="14"/>
        </w:numPr>
        <w:spacing w:after="200"/>
        <w:ind w:leftChars="0"/>
      </w:pPr>
      <w:r>
        <w:rPr>
          <w:rFonts w:hint="eastAsia"/>
        </w:rPr>
        <w:t>보스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씬</w:t>
      </w:r>
    </w:p>
    <w:p w:rsidR="00C86253" w:rsidRDefault="00C86253" w:rsidP="00C86253">
      <w:pPr>
        <w:pStyle w:val="af8"/>
        <w:numPr>
          <w:ilvl w:val="2"/>
          <w:numId w:val="14"/>
        </w:numPr>
        <w:spacing w:after="200"/>
        <w:ind w:leftChars="0"/>
      </w:pP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씬</w:t>
      </w:r>
    </w:p>
    <w:p w:rsidR="00C86253" w:rsidRDefault="00C86253" w:rsidP="00C86253">
      <w:pPr>
        <w:pStyle w:val="af8"/>
        <w:numPr>
          <w:ilvl w:val="2"/>
          <w:numId w:val="14"/>
        </w:numPr>
        <w:spacing w:after="200"/>
        <w:ind w:leftChars="0"/>
        <w:rPr>
          <w:rFonts w:hint="eastAsia"/>
        </w:rPr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씬</w:t>
      </w:r>
    </w:p>
    <w:p w:rsidR="00C86253" w:rsidRDefault="00C86253" w:rsidP="00C86253">
      <w:pPr>
        <w:pStyle w:val="af8"/>
        <w:numPr>
          <w:ilvl w:val="1"/>
          <w:numId w:val="14"/>
        </w:numPr>
        <w:spacing w:after="200"/>
        <w:ind w:leftChars="0"/>
      </w:pPr>
      <w:r>
        <w:rPr>
          <w:rFonts w:hint="eastAsia"/>
        </w:rPr>
        <w:t>준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</w:p>
    <w:p w:rsidR="00C86253" w:rsidRDefault="00C86253" w:rsidP="00C86253">
      <w:pPr>
        <w:pStyle w:val="af8"/>
        <w:numPr>
          <w:ilvl w:val="2"/>
          <w:numId w:val="14"/>
        </w:numPr>
        <w:spacing w:after="200"/>
        <w:ind w:leftChars="0"/>
      </w:pPr>
      <w:r>
        <w:rPr>
          <w:rFonts w:hint="eastAsia"/>
        </w:rPr>
        <w:t>오프닝</w:t>
      </w:r>
      <w:r>
        <w:rPr>
          <w:rFonts w:hint="eastAsia"/>
        </w:rPr>
        <w:t xml:space="preserve"> </w:t>
      </w:r>
      <w:r>
        <w:rPr>
          <w:rFonts w:hint="eastAsia"/>
        </w:rPr>
        <w:t>씬</w:t>
      </w:r>
    </w:p>
    <w:p w:rsidR="00C86253" w:rsidRDefault="00C86253" w:rsidP="00C86253">
      <w:pPr>
        <w:pStyle w:val="af8"/>
        <w:numPr>
          <w:ilvl w:val="2"/>
          <w:numId w:val="14"/>
        </w:numPr>
        <w:spacing w:after="200"/>
        <w:ind w:leftChars="0"/>
      </w:pPr>
      <w:r>
        <w:rPr>
          <w:rFonts w:hint="eastAsia"/>
        </w:rPr>
        <w:t>로딩</w:t>
      </w:r>
      <w:r>
        <w:rPr>
          <w:rFonts w:hint="eastAsia"/>
        </w:rPr>
        <w:t xml:space="preserve"> </w:t>
      </w:r>
      <w:r>
        <w:rPr>
          <w:rFonts w:hint="eastAsia"/>
        </w:rPr>
        <w:t>씬</w:t>
      </w:r>
    </w:p>
    <w:p w:rsidR="00C86253" w:rsidRDefault="00C86253" w:rsidP="00C86253">
      <w:pPr>
        <w:pStyle w:val="af8"/>
        <w:numPr>
          <w:ilvl w:val="2"/>
          <w:numId w:val="14"/>
        </w:numPr>
        <w:spacing w:after="200"/>
        <w:ind w:leftChars="0"/>
      </w:pP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rPr>
          <w:rFonts w:hint="eastAsia"/>
        </w:rPr>
        <w:t>씬</w:t>
      </w:r>
    </w:p>
    <w:p w:rsidR="00C86253" w:rsidRDefault="00C86253" w:rsidP="00C86253">
      <w:pPr>
        <w:pStyle w:val="af8"/>
        <w:numPr>
          <w:ilvl w:val="1"/>
          <w:numId w:val="14"/>
        </w:numPr>
        <w:spacing w:after="200"/>
        <w:ind w:leftChars="0"/>
      </w:pPr>
      <w:r>
        <w:rPr>
          <w:rFonts w:hint="eastAsia"/>
        </w:rPr>
        <w:t>선택</w:t>
      </w:r>
    </w:p>
    <w:p w:rsidR="00C86253" w:rsidRDefault="00C86253" w:rsidP="00C86253">
      <w:pPr>
        <w:pStyle w:val="af8"/>
        <w:numPr>
          <w:ilvl w:val="2"/>
          <w:numId w:val="14"/>
        </w:numPr>
        <w:spacing w:after="200"/>
        <w:ind w:leftChars="0"/>
        <w:rPr>
          <w:rFonts w:hint="eastAsia"/>
        </w:rPr>
      </w:pPr>
      <w:r>
        <w:rPr>
          <w:rFonts w:hint="eastAsia"/>
        </w:rPr>
        <w:t>기타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씬들</w:t>
      </w:r>
      <w:bookmarkStart w:id="0" w:name="_GoBack"/>
      <w:bookmarkEnd w:id="0"/>
      <w:proofErr w:type="spellEnd"/>
    </w:p>
    <w:p w:rsidR="00B468EE" w:rsidRDefault="00B468EE">
      <w:pPr>
        <w:spacing w:after="200"/>
      </w:pPr>
      <w:r>
        <w:br w:type="page"/>
      </w:r>
    </w:p>
    <w:p w:rsidR="00B468EE" w:rsidRPr="00B468EE" w:rsidRDefault="00B468EE" w:rsidP="00B468EE">
      <w:pPr>
        <w:pStyle w:val="a4"/>
        <w:numPr>
          <w:ilvl w:val="0"/>
          <w:numId w:val="11"/>
        </w:numPr>
        <w:outlineLvl w:val="0"/>
        <w:rPr>
          <w:smallCaps w:val="0"/>
        </w:rPr>
      </w:pPr>
      <w:bookmarkStart w:id="1" w:name="_Toc508674683"/>
      <w:r>
        <w:rPr>
          <w:rFonts w:hint="eastAsia"/>
          <w:smallCaps w:val="0"/>
        </w:rPr>
        <w:lastRenderedPageBreak/>
        <w:t>보스</w:t>
      </w:r>
      <w:r w:rsidR="0098297D"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몬스터</w:t>
      </w:r>
      <w:bookmarkEnd w:id="1"/>
    </w:p>
    <w:p w:rsidR="00213FBB" w:rsidRDefault="00213FBB" w:rsidP="00B468EE"/>
    <w:sectPr w:rsidR="00213FBB">
      <w:footerReference w:type="even" r:id="rId11"/>
      <w:footerReference w:type="default" r:id="rId12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638" w:rsidRDefault="000B0638">
      <w:pPr>
        <w:spacing w:after="0" w:line="240" w:lineRule="auto"/>
      </w:pPr>
      <w:r>
        <w:separator/>
      </w:r>
    </w:p>
  </w:endnote>
  <w:endnote w:type="continuationSeparator" w:id="0">
    <w:p w:rsidR="000B0638" w:rsidRDefault="000B0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5A8" w:rsidRDefault="007355A8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55A8" w:rsidRDefault="000B0638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355A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졸업작품</w:t>
                              </w:r>
                              <w:r w:rsidR="007355A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7355A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7355A8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7355A8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2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355A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2018-02-23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7355A8" w:rsidRDefault="000B0638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7355A8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졸업작품</w:t>
                        </w:r>
                        <w:r w:rsidR="007355A8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7355A8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7355A8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7355A8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2-2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355A8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2018-02-23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1F217AC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55A8" w:rsidRDefault="007355A8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7355A8" w:rsidRDefault="007355A8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5A8" w:rsidRDefault="007355A8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55A8" w:rsidRDefault="000B0638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122010088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355A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졸업작품</w:t>
                              </w:r>
                              <w:r w:rsidR="007355A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7355A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7355A8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7355A8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-797221485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2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355A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2018-02-23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7355A8" w:rsidRDefault="000B0638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122010088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7355A8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졸업작품</w:t>
                        </w:r>
                        <w:r w:rsidR="007355A8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7355A8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7355A8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7355A8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-797221485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2-2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355A8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2018-02-23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F04364E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55A8" w:rsidRDefault="007355A8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7355A8" w:rsidRDefault="007355A8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7355A8" w:rsidRDefault="007355A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638" w:rsidRDefault="000B0638">
      <w:pPr>
        <w:spacing w:after="0" w:line="240" w:lineRule="auto"/>
      </w:pPr>
      <w:r>
        <w:separator/>
      </w:r>
    </w:p>
  </w:footnote>
  <w:footnote w:type="continuationSeparator" w:id="0">
    <w:p w:rsidR="000B0638" w:rsidRDefault="000B0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64834C2"/>
    <w:multiLevelType w:val="hybridMultilevel"/>
    <w:tmpl w:val="66621B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6ED33BD"/>
    <w:multiLevelType w:val="hybridMultilevel"/>
    <w:tmpl w:val="05F86CA4"/>
    <w:lvl w:ilvl="0" w:tplc="7024AF84">
      <w:start w:val="1"/>
      <w:numFmt w:val="bullet"/>
      <w:lvlText w:val="-"/>
      <w:lvlJc w:val="left"/>
      <w:pPr>
        <w:ind w:left="760" w:hanging="360"/>
      </w:pPr>
      <w:rPr>
        <w:rFonts w:ascii="Perpetua" w:eastAsiaTheme="minorEastAsia" w:hAnsi="Perpetu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775399"/>
    <w:multiLevelType w:val="hybridMultilevel"/>
    <w:tmpl w:val="6F64C3F6"/>
    <w:lvl w:ilvl="0" w:tplc="6256072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BD76D33"/>
    <w:multiLevelType w:val="hybridMultilevel"/>
    <w:tmpl w:val="6F64C3F6"/>
    <w:lvl w:ilvl="0" w:tplc="6256072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6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EE"/>
    <w:rsid w:val="000B0638"/>
    <w:rsid w:val="000C6632"/>
    <w:rsid w:val="001011F0"/>
    <w:rsid w:val="0010337A"/>
    <w:rsid w:val="00213FBB"/>
    <w:rsid w:val="002A0E7A"/>
    <w:rsid w:val="002C35A8"/>
    <w:rsid w:val="004D3EB6"/>
    <w:rsid w:val="005947AA"/>
    <w:rsid w:val="006314D5"/>
    <w:rsid w:val="006453FE"/>
    <w:rsid w:val="006831ED"/>
    <w:rsid w:val="007355A8"/>
    <w:rsid w:val="008878C8"/>
    <w:rsid w:val="008957A7"/>
    <w:rsid w:val="00953127"/>
    <w:rsid w:val="0098297D"/>
    <w:rsid w:val="00B00476"/>
    <w:rsid w:val="00B468EE"/>
    <w:rsid w:val="00C270E2"/>
    <w:rsid w:val="00C63766"/>
    <w:rsid w:val="00C7096D"/>
    <w:rsid w:val="00C86253"/>
    <w:rsid w:val="00D03619"/>
    <w:rsid w:val="00D36E81"/>
    <w:rsid w:val="00D53A13"/>
    <w:rsid w:val="00EC12F6"/>
    <w:rsid w:val="00FB0EF7"/>
    <w:rsid w:val="00FF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618A"/>
  <w15:docId w15:val="{4A717A59-DFA7-428A-9D96-B640EB09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TOC">
    <w:name w:val="TOC Heading"/>
    <w:basedOn w:val="1"/>
    <w:next w:val="a0"/>
    <w:uiPriority w:val="39"/>
    <w:unhideWhenUsed/>
    <w:qFormat/>
    <w:rsid w:val="00B468EE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7">
    <w:name w:val="Hyperlink"/>
    <w:basedOn w:val="a1"/>
    <w:uiPriority w:val="99"/>
    <w:unhideWhenUsed/>
    <w:rsid w:val="00B468EE"/>
    <w:rPr>
      <w:color w:val="CC9900" w:themeColor="hyperlink"/>
      <w:u w:val="single"/>
    </w:rPr>
  </w:style>
  <w:style w:type="paragraph" w:styleId="af8">
    <w:name w:val="List Paragraph"/>
    <w:basedOn w:val="a0"/>
    <w:uiPriority w:val="34"/>
    <w:qFormat/>
    <w:rsid w:val="00B468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d4a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67DA8648924E188D5047D209DCE80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9E6C68-24CC-4328-8D43-F0DE2235CBB9}"/>
      </w:docPartPr>
      <w:docPartBody>
        <w:p w:rsidR="0093411C" w:rsidRDefault="00F17A14">
          <w:pPr>
            <w:pStyle w:val="3367DA8648924E188D5047D209DCE806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A782B9389E124FF19AD5A66DB6654C0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C98982E-3E2B-4F97-9DF4-4FEBDAF4328D}"/>
      </w:docPartPr>
      <w:docPartBody>
        <w:p w:rsidR="0093411C" w:rsidRDefault="00F17A14">
          <w:pPr>
            <w:pStyle w:val="A782B9389E124FF19AD5A66DB6654C06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E0"/>
    <w:rsid w:val="004E7775"/>
    <w:rsid w:val="007625E0"/>
    <w:rsid w:val="0093411C"/>
    <w:rsid w:val="00BD364C"/>
    <w:rsid w:val="00F1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5D65D4F133B4A9B8A949D6E253C018A">
    <w:name w:val="F5D65D4F133B4A9B8A949D6E253C018A"/>
    <w:pPr>
      <w:widowControl w:val="0"/>
      <w:wordWrap w:val="0"/>
      <w:autoSpaceDE w:val="0"/>
      <w:autoSpaceDN w:val="0"/>
    </w:pPr>
  </w:style>
  <w:style w:type="paragraph" w:customStyle="1" w:styleId="76A2AE26FA6C45669F0C64F9901021F3">
    <w:name w:val="76A2AE26FA6C45669F0C64F9901021F3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367DA8648924E188D5047D209DCE806">
    <w:name w:val="3367DA8648924E188D5047D209DCE806"/>
    <w:pPr>
      <w:widowControl w:val="0"/>
      <w:wordWrap w:val="0"/>
      <w:autoSpaceDE w:val="0"/>
      <w:autoSpaceDN w:val="0"/>
    </w:pPr>
  </w:style>
  <w:style w:type="paragraph" w:customStyle="1" w:styleId="A782B9389E124FF19AD5A66DB6654C06">
    <w:name w:val="A782B9389E124FF19AD5A66DB6654C06"/>
    <w:pPr>
      <w:widowControl w:val="0"/>
      <w:wordWrap w:val="0"/>
      <w:autoSpaceDE w:val="0"/>
      <w:autoSpaceDN w:val="0"/>
    </w:pPr>
  </w:style>
  <w:style w:type="paragraph" w:customStyle="1" w:styleId="A5E3F788AB13422CAC79B50905BF4A03">
    <w:name w:val="A5E3F788AB13422CAC79B50905BF4A03"/>
    <w:rsid w:val="007625E0"/>
    <w:pPr>
      <w:widowControl w:val="0"/>
      <w:wordWrap w:val="0"/>
      <w:autoSpaceDE w:val="0"/>
      <w:autoSpaceDN w:val="0"/>
    </w:pPr>
  </w:style>
  <w:style w:type="paragraph" w:customStyle="1" w:styleId="A40A2C87E1CC4A7886A472CB2AA8E45A">
    <w:name w:val="A40A2C87E1CC4A7886A472CB2AA8E45A"/>
    <w:rsid w:val="007625E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2018-02-23T00:00:00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BC092B-1DD0-4CB6-A747-853A6FC3F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42</TotalTime>
  <Pages>5</Pages>
  <Words>57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졸업작품 기획서</vt:lpstr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졸업작품 기획서</dc:title>
  <dc:subject>UI</dc:subject>
  <dc:creator>강태규</dc:creator>
  <cp:keywords/>
  <dc:description/>
  <cp:lastModifiedBy>taegyu gang</cp:lastModifiedBy>
  <cp:revision>3</cp:revision>
  <dcterms:created xsi:type="dcterms:W3CDTF">2018-03-16T03:37:00Z</dcterms:created>
  <dcterms:modified xsi:type="dcterms:W3CDTF">2018-03-16T04:20:00Z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